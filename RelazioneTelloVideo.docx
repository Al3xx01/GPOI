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5CB" w:rsidRDefault="00E10ADD" w:rsidP="006405CB">
      <w:pPr>
        <w:pStyle w:val="Titolo"/>
        <w:jc w:val="right"/>
        <w:rPr>
          <w:sz w:val="24"/>
          <w:szCs w:val="24"/>
        </w:rPr>
      </w:pPr>
      <w:r w:rsidRPr="00E10ADD">
        <w:rPr>
          <w:sz w:val="24"/>
          <w:szCs w:val="24"/>
        </w:rPr>
        <w:t>Casale Alex 5A ROB</w:t>
      </w:r>
    </w:p>
    <w:p w:rsidR="006405CB" w:rsidRPr="006405CB" w:rsidRDefault="006405CB" w:rsidP="006405CB">
      <w:pPr>
        <w:pStyle w:val="Titolo"/>
        <w:jc w:val="center"/>
        <w:rPr>
          <w:rFonts w:cstheme="majorHAnsi"/>
          <w:b/>
          <w:bCs/>
          <w:sz w:val="24"/>
          <w:szCs w:val="24"/>
        </w:rPr>
      </w:pPr>
      <w:r w:rsidRPr="006405CB">
        <w:rPr>
          <w:rFonts w:cstheme="majorHAnsi"/>
          <w:b/>
          <w:bCs/>
        </w:rPr>
        <w:t>Tello Video</w:t>
      </w:r>
    </w:p>
    <w:p w:rsidR="00855982" w:rsidRPr="006405CB" w:rsidRDefault="006405CB" w:rsidP="00855982">
      <w:pPr>
        <w:pStyle w:val="Titolo1"/>
        <w:rPr>
          <w:u w:val="single"/>
        </w:rPr>
      </w:pPr>
      <w:r>
        <w:t xml:space="preserve">Install </w:t>
      </w:r>
      <w:proofErr w:type="spellStart"/>
      <w:r>
        <w:t>tello</w:t>
      </w:r>
      <w:proofErr w:type="spellEnd"/>
      <w:r>
        <w:t xml:space="preserve"> video on Linux</w:t>
      </w:r>
    </w:p>
    <w:p w:rsidR="00855982" w:rsidRDefault="00E10ADD" w:rsidP="00E10ADD">
      <w:r>
        <w:t xml:space="preserve">Scaricare </w:t>
      </w:r>
      <w:hyperlink r:id="rId10" w:history="1">
        <w:r w:rsidRPr="00E10ADD">
          <w:rPr>
            <w:rStyle w:val="Collegamentoipertestuale"/>
          </w:rPr>
          <w:t>https://github.com/dji-sdk/Tello-Python</w:t>
        </w:r>
      </w:hyperlink>
      <w:r>
        <w:t xml:space="preserve"> e importarla su macchina Linux (funziona anche su VM).</w:t>
      </w:r>
    </w:p>
    <w:p w:rsidR="00E10ADD" w:rsidRDefault="00E10ADD" w:rsidP="00E10ADD">
      <w:r>
        <w:t xml:space="preserve">Successivamente installare le varie librerie tramite il file </w:t>
      </w:r>
      <w:r w:rsidRPr="00E10ADD">
        <w:rPr>
          <w:i/>
          <w:iCs/>
        </w:rPr>
        <w:t>linux_install.sh</w:t>
      </w:r>
      <w:r>
        <w:t xml:space="preserve"> </w:t>
      </w:r>
    </w:p>
    <w:p w:rsidR="006405CB" w:rsidRPr="006405CB" w:rsidRDefault="00E10ADD" w:rsidP="006405CB">
      <w:r>
        <w:t>Assicurarsi di aver installato Python 2.7 dato che lo script è scritto in tale versione.</w:t>
      </w:r>
    </w:p>
    <w:p w:rsidR="006405CB" w:rsidRPr="00855982" w:rsidRDefault="006405CB" w:rsidP="006405CB">
      <w:pPr>
        <w:pStyle w:val="Titolo1"/>
      </w:pPr>
      <w:r>
        <w:t>Control Panel</w:t>
      </w:r>
    </w:p>
    <w:p w:rsidR="006405CB" w:rsidRDefault="006405CB" w:rsidP="006405CB">
      <w:r>
        <w:t xml:space="preserve">Una volta eseguita l’installazione, se andata a buon fine, possiamo collegarci al Wi-Fi del drone e successivamente eseguire il file main.py con il comando </w:t>
      </w:r>
      <w:proofErr w:type="spellStart"/>
      <w:r>
        <w:t>python</w:t>
      </w:r>
      <w:proofErr w:type="spellEnd"/>
      <w:r>
        <w:t xml:space="preserve"> 2.7. </w:t>
      </w:r>
    </w:p>
    <w:p w:rsidR="00224714" w:rsidRDefault="00224714" w:rsidP="006405CB">
      <w:r>
        <w:rPr>
          <w:noProof/>
        </w:rPr>
        <w:drawing>
          <wp:anchor distT="0" distB="0" distL="114300" distR="114300" simplePos="0" relativeHeight="251658240" behindDoc="0" locked="0" layoutInCell="1" allowOverlap="1" wp14:anchorId="35E36870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200525" cy="1834515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05CB">
        <w:t>Al suo avvio verrà aperto un pannello grafico con una fotocamera:</w:t>
      </w:r>
      <w:r>
        <w:rPr>
          <w:noProof/>
        </w:rPr>
        <w:t xml:space="preserve"> </w:t>
      </w:r>
    </w:p>
    <w:p w:rsidR="006405CB" w:rsidRDefault="006405CB" w:rsidP="006405CB">
      <w:r>
        <w:t>Possiamo notare la presenza di 3 pulsanti:</w:t>
      </w:r>
    </w:p>
    <w:p w:rsidR="006405CB" w:rsidRDefault="006405CB" w:rsidP="006405CB">
      <w:pPr>
        <w:pStyle w:val="Paragrafoelenco"/>
        <w:numPr>
          <w:ilvl w:val="0"/>
          <w:numId w:val="30"/>
        </w:numPr>
      </w:pPr>
      <w:r>
        <w:t>Flip: Apre un altro pannello con 4 tipi di flip (</w:t>
      </w:r>
      <w:r w:rsidRPr="006405CB">
        <w:rPr>
          <w:i/>
          <w:iCs/>
        </w:rPr>
        <w:t xml:space="preserve">Flip </w:t>
      </w:r>
      <w:proofErr w:type="spellStart"/>
      <w:r w:rsidRPr="006405CB">
        <w:rPr>
          <w:i/>
          <w:iCs/>
        </w:rPr>
        <w:t>Backward</w:t>
      </w:r>
      <w:proofErr w:type="spellEnd"/>
      <w:r w:rsidRPr="006405CB">
        <w:rPr>
          <w:i/>
          <w:iCs/>
        </w:rPr>
        <w:t xml:space="preserve">, Flip </w:t>
      </w:r>
      <w:proofErr w:type="spellStart"/>
      <w:r w:rsidRPr="006405CB">
        <w:rPr>
          <w:i/>
          <w:iCs/>
        </w:rPr>
        <w:t>Forward</w:t>
      </w:r>
      <w:proofErr w:type="spellEnd"/>
      <w:r w:rsidRPr="006405CB">
        <w:rPr>
          <w:i/>
          <w:iCs/>
        </w:rPr>
        <w:t xml:space="preserve">, Flip </w:t>
      </w:r>
      <w:proofErr w:type="spellStart"/>
      <w:r w:rsidRPr="006405CB">
        <w:rPr>
          <w:i/>
          <w:iCs/>
        </w:rPr>
        <w:t>Right</w:t>
      </w:r>
      <w:proofErr w:type="spellEnd"/>
      <w:r w:rsidRPr="006405CB">
        <w:rPr>
          <w:i/>
          <w:iCs/>
        </w:rPr>
        <w:t>, Flip Left</w:t>
      </w:r>
      <w:r>
        <w:t xml:space="preserve">) </w:t>
      </w:r>
    </w:p>
    <w:p w:rsidR="006405CB" w:rsidRDefault="006405CB" w:rsidP="006405CB">
      <w:pPr>
        <w:pStyle w:val="Paragrafoelenco"/>
        <w:numPr>
          <w:ilvl w:val="0"/>
          <w:numId w:val="30"/>
        </w:numPr>
      </w:pPr>
      <w:r>
        <w:t>Takeoff: Serve per far decollare il drone</w:t>
      </w:r>
    </w:p>
    <w:p w:rsidR="006405CB" w:rsidRPr="00A87358" w:rsidRDefault="006405CB" w:rsidP="00A87358">
      <w:pPr>
        <w:pStyle w:val="Paragrafoelenco"/>
        <w:numPr>
          <w:ilvl w:val="0"/>
          <w:numId w:val="30"/>
        </w:numPr>
      </w:pPr>
      <w:r>
        <w:t>Land: Serve per far atterrare il drone su una zona stabile</w:t>
      </w:r>
    </w:p>
    <w:p w:rsidR="006405CB" w:rsidRPr="006405CB" w:rsidRDefault="006405CB" w:rsidP="006405CB">
      <w:pPr>
        <w:pStyle w:val="Titolo1"/>
      </w:pPr>
      <w:r>
        <w:t xml:space="preserve">Drone </w:t>
      </w:r>
      <w:proofErr w:type="spellStart"/>
      <w:r>
        <w:t>movement</w:t>
      </w:r>
      <w:proofErr w:type="spellEnd"/>
    </w:p>
    <w:p w:rsidR="00E10ADD" w:rsidRPr="00855982" w:rsidRDefault="00224714" w:rsidP="008559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6254E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3170865" cy="108585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5" t="28456" r="-671" b="25185"/>
                    <a:stretch/>
                  </pic:blipFill>
                  <pic:spPr bwMode="auto">
                    <a:xfrm>
                      <a:off x="0" y="0"/>
                      <a:ext cx="31708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CB">
        <w:t>Con i tasti WASD possiamo spostare il drone verticalmente mentre con le freccette possiamo direttamente muovere avanti/indietro o destra/sinistra il nostro drone.</w:t>
      </w:r>
      <w:r w:rsidRPr="00224714">
        <w:rPr>
          <w:noProof/>
        </w:rPr>
        <w:t xml:space="preserve"> </w:t>
      </w:r>
      <w:bookmarkStart w:id="0" w:name="_GoBack"/>
      <w:bookmarkEnd w:id="0"/>
    </w:p>
    <w:sectPr w:rsidR="00E10ADD" w:rsidRPr="00855982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C80" w:rsidRDefault="00B05C80" w:rsidP="00855982">
      <w:pPr>
        <w:spacing w:after="0" w:line="240" w:lineRule="auto"/>
      </w:pPr>
      <w:r>
        <w:separator/>
      </w:r>
    </w:p>
  </w:endnote>
  <w:endnote w:type="continuationSeparator" w:id="0">
    <w:p w:rsidR="00B05C80" w:rsidRDefault="00B05C8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C80" w:rsidRDefault="00B05C80" w:rsidP="00855982">
      <w:pPr>
        <w:spacing w:after="0" w:line="240" w:lineRule="auto"/>
      </w:pPr>
      <w:r>
        <w:separator/>
      </w:r>
    </w:p>
  </w:footnote>
  <w:footnote w:type="continuationSeparator" w:id="0">
    <w:p w:rsidR="00B05C80" w:rsidRDefault="00B05C8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103B3F"/>
    <w:multiLevelType w:val="hybridMultilevel"/>
    <w:tmpl w:val="F1CE329E"/>
    <w:lvl w:ilvl="0" w:tplc="FC68C4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DD"/>
    <w:rsid w:val="000E362A"/>
    <w:rsid w:val="001D4362"/>
    <w:rsid w:val="00224714"/>
    <w:rsid w:val="006405CB"/>
    <w:rsid w:val="007833A7"/>
    <w:rsid w:val="00855982"/>
    <w:rsid w:val="00A10484"/>
    <w:rsid w:val="00A87358"/>
    <w:rsid w:val="00B05C80"/>
    <w:rsid w:val="00E10AD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08F6"/>
  <w15:chartTrackingRefBased/>
  <w15:docId w15:val="{7F93ECC8-FEE7-4FFB-B8E2-E577E99F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0ADD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64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ji-sdk/Tello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 Casale</cp:lastModifiedBy>
  <cp:revision>3</cp:revision>
  <dcterms:created xsi:type="dcterms:W3CDTF">2019-12-14T13:15:00Z</dcterms:created>
  <dcterms:modified xsi:type="dcterms:W3CDTF">2019-12-14T13:43:00Z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